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28BB" w14:textId="77777777" w:rsidR="00535F87" w:rsidRPr="008A5289" w:rsidRDefault="0036697C" w:rsidP="00262B06">
      <w:pPr>
        <w:rPr>
          <w:b/>
          <w:bCs/>
          <w:color w:val="FFFFFF" w:themeColor="background1"/>
        </w:rPr>
      </w:pPr>
      <w:r w:rsidRPr="008A5289">
        <w:rPr>
          <w:noProof/>
          <w:color w:val="FFFFFF" w:themeColor="background1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0CA3BF22" wp14:editId="20AE1193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1BE16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" fillcolor="white [321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73D1" w:rsidRPr="001673D1" w14:paraId="1B863348" w14:textId="77777777" w:rsidTr="00C845C8">
        <w:tc>
          <w:tcPr>
            <w:tcW w:w="540" w:type="dxa"/>
            <w:shd w:val="clear" w:color="auto" w:fill="auto"/>
          </w:tcPr>
          <w:p w14:paraId="162D6813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9720" w:type="dxa"/>
            <w:gridSpan w:val="8"/>
            <w:shd w:val="clear" w:color="auto" w:fill="auto"/>
          </w:tcPr>
          <w:p w14:paraId="66FE6815" w14:textId="77777777" w:rsidR="00166F4D" w:rsidRPr="001673D1" w:rsidRDefault="00A61362" w:rsidP="000F44F8">
            <w:pPr>
              <w:pStyle w:val="Title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vishnu gopan n</w:t>
            </w:r>
          </w:p>
        </w:tc>
        <w:tc>
          <w:tcPr>
            <w:tcW w:w="450" w:type="dxa"/>
            <w:shd w:val="clear" w:color="auto" w:fill="auto"/>
          </w:tcPr>
          <w:p w14:paraId="48EBDCE6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532410F1" w14:textId="77777777" w:rsidTr="00C845C8">
        <w:tc>
          <w:tcPr>
            <w:tcW w:w="540" w:type="dxa"/>
            <w:shd w:val="clear" w:color="auto" w:fill="auto"/>
          </w:tcPr>
          <w:p w14:paraId="066A0ED3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8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C77AF0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</w:tcPr>
          <w:p w14:paraId="58C40B33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9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EE7E56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94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71AF2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6758C25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4A628306" w14:textId="77777777" w:rsidTr="00C845C8">
        <w:trPr>
          <w:trHeight w:val="665"/>
        </w:trPr>
        <w:tc>
          <w:tcPr>
            <w:tcW w:w="540" w:type="dxa"/>
            <w:shd w:val="clear" w:color="auto" w:fill="auto"/>
          </w:tcPr>
          <w:p w14:paraId="29AAD421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8C304" w14:textId="77777777" w:rsidR="00166F4D" w:rsidRPr="001673D1" w:rsidRDefault="00A61362" w:rsidP="000F44F8">
            <w:pPr>
              <w:pStyle w:val="Subtitle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Data science intern</w:t>
            </w:r>
          </w:p>
        </w:tc>
        <w:tc>
          <w:tcPr>
            <w:tcW w:w="450" w:type="dxa"/>
            <w:shd w:val="clear" w:color="auto" w:fill="auto"/>
          </w:tcPr>
          <w:p w14:paraId="147E3FCE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79DE362E" w14:textId="77777777" w:rsidTr="00C845C8">
        <w:trPr>
          <w:trHeight w:val="350"/>
        </w:trPr>
        <w:tc>
          <w:tcPr>
            <w:tcW w:w="540" w:type="dxa"/>
            <w:shd w:val="clear" w:color="auto" w:fill="auto"/>
          </w:tcPr>
          <w:p w14:paraId="40495811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8C46AAD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976" w:type="dxa"/>
            <w:tcBorders>
              <w:top w:val="single" w:sz="4" w:space="0" w:color="auto"/>
            </w:tcBorders>
            <w:shd w:val="clear" w:color="auto" w:fill="auto"/>
          </w:tcPr>
          <w:p w14:paraId="023D5B46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9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6E3398A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62323F2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1D26F052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19A28861" w14:textId="77777777" w:rsidTr="00C845C8">
        <w:trPr>
          <w:trHeight w:val="405"/>
        </w:trPr>
        <w:tc>
          <w:tcPr>
            <w:tcW w:w="540" w:type="dxa"/>
            <w:shd w:val="clear" w:color="auto" w:fill="auto"/>
          </w:tcPr>
          <w:p w14:paraId="5CD16BFC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69288453" w14:textId="77777777" w:rsidR="00166F4D" w:rsidRPr="001673D1" w:rsidRDefault="00000000" w:rsidP="000F44F8">
            <w:pPr>
              <w:pStyle w:val="Heading1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63298779"/>
                <w:placeholder>
                  <w:docPart w:val="7EBFFBE0EF42470CBF7E7EE9FD3ED069"/>
                </w:placeholder>
                <w:temporary/>
                <w:showingPlcHdr/>
                <w15:appearance w15:val="hidden"/>
              </w:sdtPr>
              <w:sdtContent>
                <w:r w:rsidR="00166F4D" w:rsidRPr="001673D1">
                  <w:rPr>
                    <w:color w:val="FFFFFF" w:themeColor="background1"/>
                  </w:rPr>
                  <w:t>CONTACT</w:t>
                </w:r>
              </w:sdtContent>
            </w:sdt>
          </w:p>
        </w:tc>
        <w:tc>
          <w:tcPr>
            <w:tcW w:w="1724" w:type="dxa"/>
            <w:shd w:val="clear" w:color="auto" w:fill="auto"/>
          </w:tcPr>
          <w:p w14:paraId="526965ED" w14:textId="77777777" w:rsidR="00166F4D" w:rsidRPr="001673D1" w:rsidRDefault="00166F4D" w:rsidP="000F44F8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auto"/>
          </w:tcPr>
          <w:p w14:paraId="3078260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0C573708" w14:textId="77777777" w:rsidR="00166F4D" w:rsidRPr="001673D1" w:rsidRDefault="00000000" w:rsidP="00166F4D">
            <w:pPr>
              <w:pStyle w:val="Heading1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447008296"/>
                <w:placeholder>
                  <w:docPart w:val="E183F1A046EF448C9F8D810A7DA12083"/>
                </w:placeholder>
                <w:temporary/>
                <w:showingPlcHdr/>
                <w15:appearance w15:val="hidden"/>
              </w:sdtPr>
              <w:sdtContent>
                <w:r w:rsidR="00166F4D" w:rsidRPr="001673D1">
                  <w:rPr>
                    <w:color w:val="FFFFFF" w:themeColor="background1"/>
                  </w:rPr>
                  <w:t>PROFILE</w:t>
                </w:r>
              </w:sdtContent>
            </w:sdt>
          </w:p>
        </w:tc>
        <w:tc>
          <w:tcPr>
            <w:tcW w:w="2025" w:type="dxa"/>
            <w:gridSpan w:val="3"/>
            <w:shd w:val="clear" w:color="auto" w:fill="auto"/>
          </w:tcPr>
          <w:p w14:paraId="08E6DDA4" w14:textId="77777777" w:rsidR="00166F4D" w:rsidRPr="001673D1" w:rsidRDefault="00166F4D" w:rsidP="00166F4D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2925" w:type="dxa"/>
            <w:shd w:val="clear" w:color="auto" w:fill="auto"/>
          </w:tcPr>
          <w:p w14:paraId="1BD184BE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4FDE2E49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1C5B2AA7" w14:textId="77777777" w:rsidTr="00C845C8">
        <w:trPr>
          <w:trHeight w:val="3140"/>
        </w:trPr>
        <w:tc>
          <w:tcPr>
            <w:tcW w:w="540" w:type="dxa"/>
            <w:shd w:val="clear" w:color="auto" w:fill="auto"/>
          </w:tcPr>
          <w:p w14:paraId="0B56AD42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4CD065CA" w14:textId="6A0DB6FC" w:rsidR="00F47AFF" w:rsidRPr="001673D1" w:rsidRDefault="0088601E" w:rsidP="000F44F8">
            <w:pPr>
              <w:pStyle w:val="Heading2"/>
              <w:rPr>
                <w:rStyle w:val="Hyperlink"/>
                <w:color w:val="FFFFFF" w:themeColor="background1"/>
                <w:u w:val="none"/>
              </w:rPr>
            </w:pPr>
            <w:hyperlink r:id="rId10" w:history="1">
              <w:r w:rsidRPr="001673D1">
                <w:rPr>
                  <w:rStyle w:val="Hyperlink"/>
                  <w:color w:val="FFFFFF" w:themeColor="background1"/>
                  <w:u w:val="none"/>
                </w:rPr>
                <w:t>Phone</w:t>
              </w:r>
            </w:hyperlink>
            <w:r w:rsidR="00F47AFF" w:rsidRPr="001673D1">
              <w:rPr>
                <w:rStyle w:val="Hyperlink"/>
                <w:color w:val="FFFFFF" w:themeColor="background1"/>
                <w:u w:val="none"/>
              </w:rPr>
              <w:t xml:space="preserve"> </w:t>
            </w:r>
          </w:p>
          <w:p w14:paraId="6D9D4767" w14:textId="2B31C128" w:rsidR="00F47AFF" w:rsidRPr="001673D1" w:rsidRDefault="00F47AFF" w:rsidP="00F47AFF">
            <w:pPr>
              <w:rPr>
                <w:color w:val="FFFFFF" w:themeColor="background1"/>
              </w:rPr>
            </w:pPr>
            <w:hyperlink r:id="rId11" w:history="1">
              <w:r w:rsidRPr="001673D1">
                <w:rPr>
                  <w:rStyle w:val="Hyperlink"/>
                  <w:color w:val="FFFFFF" w:themeColor="background1"/>
                </w:rPr>
                <w:t>Email</w:t>
              </w:r>
            </w:hyperlink>
            <w:r w:rsidRPr="001673D1">
              <w:rPr>
                <w:color w:val="FFFFFF" w:themeColor="background1"/>
              </w:rPr>
              <w:t xml:space="preserve"> </w:t>
            </w:r>
          </w:p>
          <w:p w14:paraId="0E5E224B" w14:textId="3D03B3C8" w:rsidR="00166F4D" w:rsidRPr="001673D1" w:rsidRDefault="00A61362" w:rsidP="000F44F8">
            <w:pPr>
              <w:pStyle w:val="Heading2"/>
              <w:rPr>
                <w:color w:val="FFFFFF" w:themeColor="background1"/>
              </w:rPr>
            </w:pPr>
            <w:hyperlink r:id="rId12" w:history="1">
              <w:proofErr w:type="spellStart"/>
              <w:r w:rsidRPr="001673D1">
                <w:rPr>
                  <w:rStyle w:val="Hyperlink"/>
                  <w:color w:val="FFFFFF" w:themeColor="background1"/>
                  <w:u w:val="none"/>
                </w:rPr>
                <w:t>Linkedin</w:t>
              </w:r>
              <w:proofErr w:type="spellEnd"/>
            </w:hyperlink>
          </w:p>
        </w:tc>
        <w:tc>
          <w:tcPr>
            <w:tcW w:w="976" w:type="dxa"/>
            <w:shd w:val="clear" w:color="auto" w:fill="auto"/>
          </w:tcPr>
          <w:p w14:paraId="4C56512A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5850" w:type="dxa"/>
            <w:gridSpan w:val="5"/>
            <w:shd w:val="clear" w:color="auto" w:fill="auto"/>
          </w:tcPr>
          <w:p w14:paraId="2674A1C2" w14:textId="3A7F3670" w:rsidR="00613799" w:rsidRPr="001673D1" w:rsidRDefault="00613799" w:rsidP="000F44F8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An enthusiastic fresher with highly motivated and delegation having Under Graduate In BSc Computer Science and Training in Data science.</w:t>
            </w:r>
          </w:p>
        </w:tc>
        <w:tc>
          <w:tcPr>
            <w:tcW w:w="450" w:type="dxa"/>
            <w:shd w:val="clear" w:color="auto" w:fill="auto"/>
          </w:tcPr>
          <w:p w14:paraId="636E5FB9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174EC296" w14:textId="77777777" w:rsidTr="00C845C8">
        <w:trPr>
          <w:trHeight w:val="423"/>
        </w:trPr>
        <w:tc>
          <w:tcPr>
            <w:tcW w:w="540" w:type="dxa"/>
            <w:shd w:val="clear" w:color="auto" w:fill="auto"/>
          </w:tcPr>
          <w:p w14:paraId="70801877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7D37783A" w14:textId="77777777" w:rsidR="00166F4D" w:rsidRPr="001673D1" w:rsidRDefault="00000000" w:rsidP="000F44F8">
            <w:pPr>
              <w:pStyle w:val="Heading1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59270251"/>
                <w:placeholder>
                  <w:docPart w:val="D066961C494F40CFBAAE227E6FEF17D0"/>
                </w:placeholder>
                <w:temporary/>
                <w:showingPlcHdr/>
                <w15:appearance w15:val="hidden"/>
              </w:sdtPr>
              <w:sdtContent>
                <w:r w:rsidR="00166F4D" w:rsidRPr="001673D1">
                  <w:rPr>
                    <w:color w:val="FFFFFF" w:themeColor="background1"/>
                  </w:rPr>
                  <w:t>SKILLS</w:t>
                </w:r>
              </w:sdtContent>
            </w:sdt>
            <w:r w:rsidR="00166F4D" w:rsidRPr="001673D1">
              <w:rPr>
                <w:color w:val="FFFFFF" w:themeColor="background1"/>
              </w:rPr>
              <w:t xml:space="preserve"> </w:t>
            </w:r>
          </w:p>
        </w:tc>
        <w:tc>
          <w:tcPr>
            <w:tcW w:w="1724" w:type="dxa"/>
            <w:shd w:val="clear" w:color="auto" w:fill="auto"/>
          </w:tcPr>
          <w:p w14:paraId="540C3198" w14:textId="77777777" w:rsidR="00166F4D" w:rsidRPr="001673D1" w:rsidRDefault="00166F4D" w:rsidP="000F44F8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auto"/>
          </w:tcPr>
          <w:p w14:paraId="72D77D0A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E4ED41" w14:textId="77777777" w:rsidR="00166F4D" w:rsidRPr="001673D1" w:rsidRDefault="0088601E" w:rsidP="00166F4D">
            <w:pPr>
              <w:pStyle w:val="Heading1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Project</w:t>
            </w:r>
            <w:r w:rsidR="00166F4D" w:rsidRPr="001673D1">
              <w:rPr>
                <w:color w:val="FFFFFF" w:themeColor="background1"/>
              </w:rPr>
              <w:t xml:space="preserve"> </w:t>
            </w:r>
          </w:p>
        </w:tc>
        <w:tc>
          <w:tcPr>
            <w:tcW w:w="1575" w:type="dxa"/>
            <w:gridSpan w:val="2"/>
            <w:shd w:val="clear" w:color="auto" w:fill="auto"/>
          </w:tcPr>
          <w:p w14:paraId="1C6EC3F0" w14:textId="77777777" w:rsidR="00166F4D" w:rsidRPr="001673D1" w:rsidRDefault="00166F4D" w:rsidP="00166F4D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2925" w:type="dxa"/>
            <w:shd w:val="clear" w:color="auto" w:fill="auto"/>
          </w:tcPr>
          <w:p w14:paraId="605F8230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4B124786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3ECBE5E6" w14:textId="77777777" w:rsidTr="00C845C8">
        <w:trPr>
          <w:trHeight w:val="2978"/>
        </w:trPr>
        <w:tc>
          <w:tcPr>
            <w:tcW w:w="540" w:type="dxa"/>
            <w:shd w:val="clear" w:color="auto" w:fill="auto"/>
          </w:tcPr>
          <w:p w14:paraId="438BC557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641E7411" w14:textId="77777777" w:rsidR="00166F4D" w:rsidRPr="001673D1" w:rsidRDefault="0088601E" w:rsidP="00166F4D">
            <w:pPr>
              <w:pStyle w:val="Heading2"/>
              <w:rPr>
                <w:color w:val="FFFFFF" w:themeColor="background1"/>
              </w:rPr>
            </w:pPr>
            <w:proofErr w:type="spellStart"/>
            <w:r w:rsidRPr="001673D1">
              <w:rPr>
                <w:color w:val="FFFFFF" w:themeColor="background1"/>
              </w:rPr>
              <w:t>Sql</w:t>
            </w:r>
            <w:proofErr w:type="spellEnd"/>
          </w:p>
          <w:p w14:paraId="7F57ABBB" w14:textId="77777777" w:rsidR="00166F4D" w:rsidRPr="001673D1" w:rsidRDefault="0088601E" w:rsidP="00166F4D">
            <w:pPr>
              <w:pStyle w:val="Heading2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Python</w:t>
            </w:r>
          </w:p>
          <w:p w14:paraId="616412ED" w14:textId="77777777" w:rsidR="00166F4D" w:rsidRPr="001673D1" w:rsidRDefault="0088601E" w:rsidP="00166F4D">
            <w:pPr>
              <w:pStyle w:val="Heading2"/>
              <w:rPr>
                <w:color w:val="FFFFFF" w:themeColor="background1"/>
              </w:rPr>
            </w:pPr>
            <w:proofErr w:type="spellStart"/>
            <w:r w:rsidRPr="001673D1">
              <w:rPr>
                <w:color w:val="FFFFFF" w:themeColor="background1"/>
              </w:rPr>
              <w:t>Css</w:t>
            </w:r>
            <w:proofErr w:type="spellEnd"/>
          </w:p>
          <w:p w14:paraId="573700D0" w14:textId="77777777" w:rsidR="00166F4D" w:rsidRPr="001673D1" w:rsidRDefault="0088601E" w:rsidP="00166F4D">
            <w:pPr>
              <w:pStyle w:val="Heading2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Html</w:t>
            </w:r>
          </w:p>
        </w:tc>
        <w:tc>
          <w:tcPr>
            <w:tcW w:w="976" w:type="dxa"/>
            <w:shd w:val="clear" w:color="auto" w:fill="auto"/>
          </w:tcPr>
          <w:p w14:paraId="742708EC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5850" w:type="dxa"/>
            <w:gridSpan w:val="5"/>
            <w:vMerge w:val="restart"/>
            <w:shd w:val="clear" w:color="auto" w:fill="auto"/>
          </w:tcPr>
          <w:p w14:paraId="49478ABF" w14:textId="38938680" w:rsidR="009C1F4F" w:rsidRPr="001673D1" w:rsidRDefault="00CB65A4" w:rsidP="005533BC">
            <w:pPr>
              <w:pStyle w:val="Heading2"/>
              <w:rPr>
                <w:rStyle w:val="Hyperlink"/>
                <w:rFonts w:ascii="Segoe UI Emoji" w:hAnsi="Segoe UI Emoji" w:cs="Segoe UI Emoji"/>
                <w:color w:val="FFFFFF" w:themeColor="background1"/>
              </w:rPr>
            </w:pPr>
            <w:r w:rsidRPr="001673D1">
              <w:rPr>
                <w:b/>
                <w:bCs/>
                <w:color w:val="FFFFFF" w:themeColor="background1"/>
              </w:rPr>
              <w:t xml:space="preserve">Indian Startup Funding Analysis </w:t>
            </w:r>
            <w:r w:rsidR="0058062D" w:rsidRPr="001673D1">
              <w:rPr>
                <w:color w:val="FFFFFF" w:themeColor="background1"/>
              </w:rPr>
              <w:t xml:space="preserve">using (Pandas) - </w:t>
            </w:r>
            <w:hyperlink r:id="rId13" w:history="1">
              <w:r w:rsidR="00714F52" w:rsidRPr="001673D1">
                <w:rPr>
                  <w:rStyle w:val="Hyperlink"/>
                  <w:rFonts w:ascii="Segoe UI Emoji" w:hAnsi="Segoe UI Emoji" w:cs="Segoe UI Emoji"/>
                  <w:color w:val="FFFFFF" w:themeColor="background1"/>
                </w:rPr>
                <w:t>🔗</w:t>
              </w:r>
            </w:hyperlink>
          </w:p>
          <w:p w14:paraId="5F02100F" w14:textId="2F0F25BD" w:rsidR="005533BC" w:rsidRPr="001673D1" w:rsidRDefault="00A804FD" w:rsidP="005533BC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•</w:t>
            </w:r>
            <w:r w:rsidRPr="001673D1">
              <w:rPr>
                <w:color w:val="FFFFFF" w:themeColor="background1"/>
              </w:rPr>
              <w:t xml:space="preserve"> </w:t>
            </w:r>
            <w:r w:rsidR="00581184" w:rsidRPr="001673D1">
              <w:rPr>
                <w:color w:val="FFFFFF" w:themeColor="background1"/>
              </w:rPr>
              <w:t>Pandas Library</w:t>
            </w:r>
          </w:p>
          <w:p w14:paraId="3E2E4677" w14:textId="0130A178" w:rsidR="001F53CA" w:rsidRPr="001673D1" w:rsidRDefault="00581184" w:rsidP="001F53CA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•</w:t>
            </w:r>
            <w:r w:rsidRPr="001673D1">
              <w:rPr>
                <w:color w:val="FFFFFF" w:themeColor="background1"/>
              </w:rPr>
              <w:t xml:space="preserve"> </w:t>
            </w:r>
            <w:r w:rsidR="00C6381D" w:rsidRPr="001673D1">
              <w:rPr>
                <w:color w:val="FFFFFF" w:themeColor="background1"/>
              </w:rPr>
              <w:t>Visualization (</w:t>
            </w:r>
            <w:proofErr w:type="spellStart"/>
            <w:r w:rsidR="00970893" w:rsidRPr="001673D1">
              <w:rPr>
                <w:color w:val="FFFFFF" w:themeColor="background1"/>
              </w:rPr>
              <w:t>Matplotlib.pyplot</w:t>
            </w:r>
            <w:proofErr w:type="spellEnd"/>
            <w:r w:rsidR="002F4907" w:rsidRPr="001673D1">
              <w:rPr>
                <w:color w:val="FFFFFF" w:themeColor="background1"/>
              </w:rPr>
              <w:t xml:space="preserve"> &amp; </w:t>
            </w:r>
            <w:r w:rsidR="00970893" w:rsidRPr="001673D1">
              <w:rPr>
                <w:color w:val="FFFFFF" w:themeColor="background1"/>
              </w:rPr>
              <w:t>Seaborn</w:t>
            </w:r>
            <w:r w:rsidR="00C6381D" w:rsidRPr="001673D1">
              <w:rPr>
                <w:color w:val="FFFFFF" w:themeColor="background1"/>
              </w:rPr>
              <w:t>)</w:t>
            </w:r>
          </w:p>
          <w:p w14:paraId="75AB1DB2" w14:textId="77777777" w:rsidR="00684C0E" w:rsidRPr="001673D1" w:rsidRDefault="00684C0E" w:rsidP="001F53CA">
            <w:pPr>
              <w:rPr>
                <w:color w:val="FFFFFF" w:themeColor="background1"/>
              </w:rPr>
            </w:pPr>
          </w:p>
          <w:p w14:paraId="213B46AF" w14:textId="780BCEF8" w:rsidR="00166F4D" w:rsidRPr="001673D1" w:rsidRDefault="00881275" w:rsidP="00881275">
            <w:pPr>
              <w:pStyle w:val="Heading2"/>
              <w:rPr>
                <w:color w:val="FFFFFF" w:themeColor="background1"/>
              </w:rPr>
            </w:pPr>
            <w:r w:rsidRPr="001673D1">
              <w:rPr>
                <w:b/>
                <w:bCs/>
                <w:color w:val="FFFFFF" w:themeColor="background1"/>
              </w:rPr>
              <w:t>Target Hunter</w:t>
            </w:r>
            <w:r w:rsidRPr="001673D1">
              <w:rPr>
                <w:color w:val="FFFFFF" w:themeColor="background1"/>
              </w:rPr>
              <w:t xml:space="preserve"> – (Python Project)</w:t>
            </w:r>
            <w:r w:rsidR="00CC0A76" w:rsidRPr="001673D1">
              <w:rPr>
                <w:color w:val="FFFFFF" w:themeColor="background1"/>
              </w:rPr>
              <w:t xml:space="preserve"> - </w:t>
            </w:r>
            <w:hyperlink r:id="rId14" w:history="1">
              <w:r w:rsidR="00135E63" w:rsidRPr="001673D1">
                <w:rPr>
                  <w:rStyle w:val="Hyperlink"/>
                  <w:rFonts w:ascii="Segoe UI Emoji" w:hAnsi="Segoe UI Emoji" w:cs="Segoe UI Emoji"/>
                  <w:color w:val="FFFFFF" w:themeColor="background1"/>
                </w:rPr>
                <w:t>🔗</w:t>
              </w:r>
            </w:hyperlink>
          </w:p>
          <w:p w14:paraId="7A136802" w14:textId="5DCE493E" w:rsidR="00166F4D" w:rsidRPr="001673D1" w:rsidRDefault="00C02A25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</w:t>
            </w:r>
            <w:r w:rsidR="00904EAC" w:rsidRPr="001673D1">
              <w:rPr>
                <w:color w:val="FFFFFF" w:themeColor="background1"/>
              </w:rPr>
              <w:t xml:space="preserve">Dice rolling game </w:t>
            </w:r>
          </w:p>
          <w:p w14:paraId="786E2FEB" w14:textId="54AE90BD" w:rsidR="00904EAC" w:rsidRPr="001673D1" w:rsidRDefault="00904EAC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</w:t>
            </w:r>
            <w:r w:rsidR="003C3A8E" w:rsidRPr="001673D1">
              <w:rPr>
                <w:color w:val="FFFFFF" w:themeColor="background1"/>
              </w:rPr>
              <w:t>Module used (Random)</w:t>
            </w:r>
          </w:p>
          <w:p w14:paraId="65AB0D43" w14:textId="12A93D28" w:rsidR="003C3A8E" w:rsidRPr="001673D1" w:rsidRDefault="00482402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While loop and For loop for </w:t>
            </w:r>
            <w:r w:rsidR="00D17110" w:rsidRPr="001673D1">
              <w:rPr>
                <w:color w:val="FFFFFF" w:themeColor="background1"/>
              </w:rPr>
              <w:t>Iteration</w:t>
            </w:r>
          </w:p>
          <w:p w14:paraId="533EEC9F" w14:textId="4A03BB44" w:rsidR="00D17110" w:rsidRPr="001673D1" w:rsidRDefault="00D17110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• List comprehension</w:t>
            </w:r>
          </w:p>
          <w:p w14:paraId="3BCBA3CC" w14:textId="77777777" w:rsidR="00CC0A76" w:rsidRPr="001673D1" w:rsidRDefault="000460BA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It is a </w:t>
            </w:r>
            <w:r w:rsidR="00ED7072" w:rsidRPr="001673D1">
              <w:rPr>
                <w:color w:val="FFFFFF" w:themeColor="background1"/>
              </w:rPr>
              <w:t xml:space="preserve">Multiplayer dice rolling game. </w:t>
            </w:r>
            <w:r w:rsidR="00CC0A76" w:rsidRPr="001673D1">
              <w:rPr>
                <w:color w:val="FFFFFF" w:themeColor="background1"/>
              </w:rPr>
              <w:t xml:space="preserve">The first player </w:t>
            </w:r>
          </w:p>
          <w:p w14:paraId="3F54D286" w14:textId="1CD2138B" w:rsidR="00CC0A76" w:rsidRPr="001673D1" w:rsidRDefault="00CC0A76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   </w:t>
            </w:r>
            <w:r w:rsidR="00BE1A4F" w:rsidRPr="001673D1">
              <w:rPr>
                <w:color w:val="FFFFFF" w:themeColor="background1"/>
              </w:rPr>
              <w:t xml:space="preserve">Achieve </w:t>
            </w:r>
            <w:r w:rsidRPr="001673D1">
              <w:rPr>
                <w:color w:val="FFFFFF" w:themeColor="background1"/>
              </w:rPr>
              <w:t>the target score, will win.</w:t>
            </w:r>
          </w:p>
          <w:p w14:paraId="3F263542" w14:textId="77777777" w:rsidR="00BE1A4F" w:rsidRPr="001673D1" w:rsidRDefault="00BE1A4F" w:rsidP="00166F4D">
            <w:pPr>
              <w:rPr>
                <w:color w:val="FFFFFF" w:themeColor="background1"/>
              </w:rPr>
            </w:pPr>
          </w:p>
          <w:p w14:paraId="297D7400" w14:textId="1E0E34CB" w:rsidR="00BE1A4F" w:rsidRPr="001673D1" w:rsidRDefault="00BE1A4F" w:rsidP="00166F4D">
            <w:pPr>
              <w:rPr>
                <w:b/>
                <w:bCs/>
                <w:color w:val="FFFFFF" w:themeColor="background1"/>
              </w:rPr>
            </w:pPr>
            <w:r w:rsidRPr="001673D1">
              <w:rPr>
                <w:b/>
                <w:bCs/>
                <w:color w:val="FFFFFF" w:themeColor="background1"/>
              </w:rPr>
              <w:t>Online parking system</w:t>
            </w:r>
            <w:r w:rsidR="00757AE1" w:rsidRPr="001673D1">
              <w:rPr>
                <w:b/>
                <w:bCs/>
                <w:color w:val="FFFFFF" w:themeColor="background1"/>
              </w:rPr>
              <w:t xml:space="preserve"> </w:t>
            </w:r>
            <w:r w:rsidRPr="001673D1">
              <w:rPr>
                <w:color w:val="FFFFFF" w:themeColor="background1"/>
              </w:rPr>
              <w:t>- (</w:t>
            </w:r>
            <w:r w:rsidR="00757AE1" w:rsidRPr="001673D1">
              <w:rPr>
                <w:color w:val="FFFFFF" w:themeColor="background1"/>
              </w:rPr>
              <w:t>College Project</w:t>
            </w:r>
            <w:r w:rsidRPr="001673D1">
              <w:rPr>
                <w:color w:val="FFFFFF" w:themeColor="background1"/>
              </w:rPr>
              <w:t>)</w:t>
            </w:r>
            <w:r w:rsidR="00757AE1" w:rsidRPr="001673D1">
              <w:rPr>
                <w:color w:val="FFFFFF" w:themeColor="background1"/>
              </w:rPr>
              <w:t xml:space="preserve"> -</w:t>
            </w:r>
          </w:p>
          <w:p w14:paraId="59AF321B" w14:textId="4ECB585F" w:rsidR="00BE1A4F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• Developed a smart parking reservation system using</w:t>
            </w:r>
          </w:p>
          <w:p w14:paraId="3967AAE1" w14:textId="405C1EA7" w:rsidR="00EB11EB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   Python and Django.</w:t>
            </w:r>
          </w:p>
          <w:p w14:paraId="26286254" w14:textId="6F228FA2" w:rsidR="00757AE1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• Implemented automated ticketing process for parking.</w:t>
            </w:r>
          </w:p>
          <w:p w14:paraId="7526F048" w14:textId="5C015F3E" w:rsidR="00757AE1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Developed a payment system for automated parking </w:t>
            </w:r>
          </w:p>
          <w:p w14:paraId="5F40EF19" w14:textId="2370FC3C" w:rsidR="00757AE1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   ticketing.</w:t>
            </w:r>
          </w:p>
          <w:p w14:paraId="6E6D5C2A" w14:textId="48136D29" w:rsidR="00757AE1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• Constructed a SQL database to store customer </w:t>
            </w:r>
          </w:p>
          <w:p w14:paraId="026BF0C5" w14:textId="21AE42A3" w:rsidR="00757AE1" w:rsidRPr="001673D1" w:rsidRDefault="00757AE1" w:rsidP="00166F4D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   Information and parking.</w:t>
            </w:r>
          </w:p>
          <w:p w14:paraId="522BFBBF" w14:textId="28CBC183" w:rsidR="00757AE1" w:rsidRPr="001673D1" w:rsidRDefault="00757AE1" w:rsidP="00166F4D">
            <w:pPr>
              <w:rPr>
                <w:color w:val="FFFFFF" w:themeColor="background1"/>
              </w:rPr>
            </w:pPr>
          </w:p>
          <w:p w14:paraId="7F317B62" w14:textId="77777777" w:rsidR="00613799" w:rsidRPr="001673D1" w:rsidRDefault="00613799" w:rsidP="00166F4D">
            <w:pPr>
              <w:rPr>
                <w:color w:val="FFFFFF" w:themeColor="background1"/>
              </w:rPr>
            </w:pPr>
          </w:p>
          <w:p w14:paraId="3886F17C" w14:textId="77777777" w:rsidR="00613799" w:rsidRPr="001673D1" w:rsidRDefault="00613799" w:rsidP="00166F4D">
            <w:pPr>
              <w:rPr>
                <w:color w:val="FFFFFF" w:themeColor="background1"/>
              </w:rPr>
            </w:pPr>
          </w:p>
          <w:p w14:paraId="5314886C" w14:textId="77777777" w:rsidR="00166F4D" w:rsidRPr="001673D1" w:rsidRDefault="00166F4D" w:rsidP="00CC0A76">
            <w:pPr>
              <w:pStyle w:val="Heading2"/>
              <w:rPr>
                <w:color w:val="FFFFFF" w:themeColor="background1"/>
              </w:rPr>
            </w:pPr>
          </w:p>
          <w:p w14:paraId="356B0AC8" w14:textId="52D69791" w:rsidR="00CC0A76" w:rsidRPr="001673D1" w:rsidRDefault="00CC0A76" w:rsidP="00CC0A76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66895D4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4573CAD7" w14:textId="77777777" w:rsidTr="00C845C8">
        <w:trPr>
          <w:trHeight w:val="423"/>
        </w:trPr>
        <w:tc>
          <w:tcPr>
            <w:tcW w:w="540" w:type="dxa"/>
            <w:shd w:val="clear" w:color="auto" w:fill="auto"/>
          </w:tcPr>
          <w:p w14:paraId="2F3F8D7C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34239B39" w14:textId="77777777" w:rsidR="00166F4D" w:rsidRPr="001673D1" w:rsidRDefault="00000000" w:rsidP="000F44F8">
            <w:pPr>
              <w:pStyle w:val="Heading1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072317644"/>
                <w:placeholder>
                  <w:docPart w:val="8039D3BB1860450198C70051F356E22F"/>
                </w:placeholder>
                <w:temporary/>
                <w:showingPlcHdr/>
                <w15:appearance w15:val="hidden"/>
              </w:sdtPr>
              <w:sdtContent>
                <w:r w:rsidR="00166F4D" w:rsidRPr="001673D1">
                  <w:rPr>
                    <w:color w:val="FFFFFF" w:themeColor="background1"/>
                  </w:rPr>
                  <w:t>EDUCATION</w:t>
                </w:r>
              </w:sdtContent>
            </w:sdt>
          </w:p>
        </w:tc>
        <w:tc>
          <w:tcPr>
            <w:tcW w:w="1724" w:type="dxa"/>
            <w:shd w:val="clear" w:color="auto" w:fill="auto"/>
          </w:tcPr>
          <w:p w14:paraId="5506B6FE" w14:textId="77777777" w:rsidR="00166F4D" w:rsidRPr="001673D1" w:rsidRDefault="00166F4D" w:rsidP="000F44F8">
            <w:pPr>
              <w:pStyle w:val="Heading1"/>
              <w:rPr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auto"/>
          </w:tcPr>
          <w:p w14:paraId="7DA70D9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5850" w:type="dxa"/>
            <w:gridSpan w:val="5"/>
            <w:vMerge/>
            <w:shd w:val="clear" w:color="auto" w:fill="auto"/>
          </w:tcPr>
          <w:p w14:paraId="0CC0E8C5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5FAE86BC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  <w:tr w:rsidR="001673D1" w:rsidRPr="001673D1" w14:paraId="6EEB932D" w14:textId="77777777" w:rsidTr="00C845C8">
        <w:trPr>
          <w:trHeight w:val="423"/>
        </w:trPr>
        <w:tc>
          <w:tcPr>
            <w:tcW w:w="540" w:type="dxa"/>
            <w:shd w:val="clear" w:color="auto" w:fill="auto"/>
          </w:tcPr>
          <w:p w14:paraId="06396D34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2894" w:type="dxa"/>
            <w:gridSpan w:val="2"/>
            <w:shd w:val="clear" w:color="auto" w:fill="auto"/>
          </w:tcPr>
          <w:p w14:paraId="641F2839" w14:textId="77777777" w:rsidR="00166F4D" w:rsidRPr="001673D1" w:rsidRDefault="0088601E" w:rsidP="00166F4D">
            <w:pPr>
              <w:pStyle w:val="Heading2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 xml:space="preserve">University of </w:t>
            </w:r>
            <w:proofErr w:type="spellStart"/>
            <w:r w:rsidRPr="001673D1">
              <w:rPr>
                <w:color w:val="FFFFFF" w:themeColor="background1"/>
              </w:rPr>
              <w:t>calicut</w:t>
            </w:r>
            <w:proofErr w:type="spellEnd"/>
          </w:p>
          <w:p w14:paraId="1A5705B9" w14:textId="77777777" w:rsidR="00166F4D" w:rsidRPr="001673D1" w:rsidRDefault="0088601E" w:rsidP="00166F4D">
            <w:pPr>
              <w:pStyle w:val="Heading3"/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2019-2022</w:t>
            </w:r>
          </w:p>
          <w:p w14:paraId="17835D15" w14:textId="77777777" w:rsidR="00166F4D" w:rsidRPr="001673D1" w:rsidRDefault="0088601E" w:rsidP="0088601E">
            <w:pPr>
              <w:rPr>
                <w:color w:val="FFFFFF" w:themeColor="background1"/>
              </w:rPr>
            </w:pPr>
            <w:r w:rsidRPr="001673D1">
              <w:rPr>
                <w:color w:val="FFFFFF" w:themeColor="background1"/>
              </w:rPr>
              <w:t>BSc Computer Science</w:t>
            </w:r>
          </w:p>
        </w:tc>
        <w:tc>
          <w:tcPr>
            <w:tcW w:w="976" w:type="dxa"/>
            <w:shd w:val="clear" w:color="auto" w:fill="auto"/>
          </w:tcPr>
          <w:p w14:paraId="25969E0F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5850" w:type="dxa"/>
            <w:gridSpan w:val="5"/>
            <w:vMerge/>
            <w:shd w:val="clear" w:color="auto" w:fill="auto"/>
          </w:tcPr>
          <w:p w14:paraId="1E3A7E77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  <w:tc>
          <w:tcPr>
            <w:tcW w:w="450" w:type="dxa"/>
            <w:shd w:val="clear" w:color="auto" w:fill="auto"/>
          </w:tcPr>
          <w:p w14:paraId="45126CFA" w14:textId="77777777" w:rsidR="00166F4D" w:rsidRPr="001673D1" w:rsidRDefault="00166F4D" w:rsidP="000F44F8">
            <w:pPr>
              <w:rPr>
                <w:color w:val="FFFFFF" w:themeColor="background1"/>
              </w:rPr>
            </w:pPr>
          </w:p>
        </w:tc>
      </w:tr>
    </w:tbl>
    <w:p w14:paraId="5E7A15D0" w14:textId="77777777" w:rsidR="00E41AB4" w:rsidRPr="008A5289" w:rsidRDefault="00E41AB4" w:rsidP="00262B06">
      <w:pPr>
        <w:rPr>
          <w:color w:val="FFFFFF" w:themeColor="background1"/>
        </w:rPr>
      </w:pPr>
    </w:p>
    <w:sectPr w:rsidR="00E41AB4" w:rsidRPr="008A5289" w:rsidSect="009C1A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52269" w14:textId="77777777" w:rsidR="00295A30" w:rsidRDefault="00295A30" w:rsidP="00BA3E51">
      <w:r>
        <w:separator/>
      </w:r>
    </w:p>
  </w:endnote>
  <w:endnote w:type="continuationSeparator" w:id="0">
    <w:p w14:paraId="0629D718" w14:textId="77777777" w:rsidR="00295A30" w:rsidRDefault="00295A3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F338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190E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D96A0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A8FF0" w14:textId="77777777" w:rsidR="00295A30" w:rsidRDefault="00295A30" w:rsidP="00BA3E51">
      <w:r>
        <w:separator/>
      </w:r>
    </w:p>
  </w:footnote>
  <w:footnote w:type="continuationSeparator" w:id="0">
    <w:p w14:paraId="1FE9143B" w14:textId="77777777" w:rsidR="00295A30" w:rsidRDefault="00295A3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4C134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D9015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7ADF5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2"/>
  </w:num>
  <w:num w:numId="2" w16cid:durableId="1347056077">
    <w:abstractNumId w:val="1"/>
  </w:num>
  <w:num w:numId="3" w16cid:durableId="1427580610">
    <w:abstractNumId w:val="3"/>
  </w:num>
  <w:num w:numId="4" w16cid:durableId="1627155122">
    <w:abstractNumId w:val="0"/>
  </w:num>
  <w:num w:numId="5" w16cid:durableId="111988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62"/>
    <w:rsid w:val="00021DEC"/>
    <w:rsid w:val="0003227F"/>
    <w:rsid w:val="00041F8A"/>
    <w:rsid w:val="00045F2E"/>
    <w:rsid w:val="000460BA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14DC2"/>
    <w:rsid w:val="001235F6"/>
    <w:rsid w:val="001312D5"/>
    <w:rsid w:val="00135E63"/>
    <w:rsid w:val="00140582"/>
    <w:rsid w:val="0014190D"/>
    <w:rsid w:val="00144334"/>
    <w:rsid w:val="00157DB0"/>
    <w:rsid w:val="00166F4D"/>
    <w:rsid w:val="001673D1"/>
    <w:rsid w:val="00173B36"/>
    <w:rsid w:val="00177BCB"/>
    <w:rsid w:val="001A5160"/>
    <w:rsid w:val="001C6CEA"/>
    <w:rsid w:val="001E5794"/>
    <w:rsid w:val="001F53CA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34F"/>
    <w:rsid w:val="00261E7B"/>
    <w:rsid w:val="00262B06"/>
    <w:rsid w:val="00293BB8"/>
    <w:rsid w:val="002954B8"/>
    <w:rsid w:val="00295A30"/>
    <w:rsid w:val="002A4A92"/>
    <w:rsid w:val="002A6A5C"/>
    <w:rsid w:val="002A79BE"/>
    <w:rsid w:val="002B0852"/>
    <w:rsid w:val="002C0662"/>
    <w:rsid w:val="002D131D"/>
    <w:rsid w:val="002D5478"/>
    <w:rsid w:val="002E013D"/>
    <w:rsid w:val="002F4907"/>
    <w:rsid w:val="00302AC1"/>
    <w:rsid w:val="00320ECB"/>
    <w:rsid w:val="003256CF"/>
    <w:rsid w:val="003315C3"/>
    <w:rsid w:val="003416F8"/>
    <w:rsid w:val="003443BA"/>
    <w:rsid w:val="00344FC0"/>
    <w:rsid w:val="00361138"/>
    <w:rsid w:val="0036697C"/>
    <w:rsid w:val="00366FA1"/>
    <w:rsid w:val="00377A0D"/>
    <w:rsid w:val="00382737"/>
    <w:rsid w:val="00387FF0"/>
    <w:rsid w:val="003C0106"/>
    <w:rsid w:val="003C3A8E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2402"/>
    <w:rsid w:val="00487798"/>
    <w:rsid w:val="00490100"/>
    <w:rsid w:val="00495275"/>
    <w:rsid w:val="00495E97"/>
    <w:rsid w:val="004A4C74"/>
    <w:rsid w:val="004D4E80"/>
    <w:rsid w:val="004E5226"/>
    <w:rsid w:val="004E6AB2"/>
    <w:rsid w:val="004E70E8"/>
    <w:rsid w:val="00520C5D"/>
    <w:rsid w:val="005219EA"/>
    <w:rsid w:val="00526EFC"/>
    <w:rsid w:val="00535F87"/>
    <w:rsid w:val="005533BC"/>
    <w:rsid w:val="005566E7"/>
    <w:rsid w:val="00560C7D"/>
    <w:rsid w:val="00564622"/>
    <w:rsid w:val="00574F8B"/>
    <w:rsid w:val="00577416"/>
    <w:rsid w:val="0058062D"/>
    <w:rsid w:val="00581184"/>
    <w:rsid w:val="00594E94"/>
    <w:rsid w:val="005A09D5"/>
    <w:rsid w:val="005A3E0B"/>
    <w:rsid w:val="005B3227"/>
    <w:rsid w:val="005C3AF8"/>
    <w:rsid w:val="005D57E5"/>
    <w:rsid w:val="005E26D3"/>
    <w:rsid w:val="005E6EA4"/>
    <w:rsid w:val="005E77B1"/>
    <w:rsid w:val="005F40CD"/>
    <w:rsid w:val="006058B6"/>
    <w:rsid w:val="00613799"/>
    <w:rsid w:val="006175E6"/>
    <w:rsid w:val="00645019"/>
    <w:rsid w:val="0067056E"/>
    <w:rsid w:val="00674600"/>
    <w:rsid w:val="0068094B"/>
    <w:rsid w:val="00684C0E"/>
    <w:rsid w:val="00686284"/>
    <w:rsid w:val="006959E4"/>
    <w:rsid w:val="00714F52"/>
    <w:rsid w:val="00716542"/>
    <w:rsid w:val="007337AD"/>
    <w:rsid w:val="0073402D"/>
    <w:rsid w:val="00755988"/>
    <w:rsid w:val="00757AE1"/>
    <w:rsid w:val="00780ADA"/>
    <w:rsid w:val="00792D43"/>
    <w:rsid w:val="007B30FE"/>
    <w:rsid w:val="007B7A61"/>
    <w:rsid w:val="007C3DAE"/>
    <w:rsid w:val="007E1FA8"/>
    <w:rsid w:val="007E6083"/>
    <w:rsid w:val="007F18EF"/>
    <w:rsid w:val="007F2531"/>
    <w:rsid w:val="00812951"/>
    <w:rsid w:val="008129E6"/>
    <w:rsid w:val="00820B7B"/>
    <w:rsid w:val="00832245"/>
    <w:rsid w:val="0083727B"/>
    <w:rsid w:val="0084397A"/>
    <w:rsid w:val="00855181"/>
    <w:rsid w:val="00881275"/>
    <w:rsid w:val="00882F23"/>
    <w:rsid w:val="0088601E"/>
    <w:rsid w:val="0089047A"/>
    <w:rsid w:val="00892BB6"/>
    <w:rsid w:val="00894CAF"/>
    <w:rsid w:val="008A1020"/>
    <w:rsid w:val="008A1250"/>
    <w:rsid w:val="008A1FCF"/>
    <w:rsid w:val="008A5289"/>
    <w:rsid w:val="008B1112"/>
    <w:rsid w:val="008C78F5"/>
    <w:rsid w:val="00904EAC"/>
    <w:rsid w:val="00914419"/>
    <w:rsid w:val="009146F8"/>
    <w:rsid w:val="00923D8B"/>
    <w:rsid w:val="00962E61"/>
    <w:rsid w:val="00970893"/>
    <w:rsid w:val="00977CB6"/>
    <w:rsid w:val="0098447D"/>
    <w:rsid w:val="00984A59"/>
    <w:rsid w:val="00986331"/>
    <w:rsid w:val="009A6667"/>
    <w:rsid w:val="009A707B"/>
    <w:rsid w:val="009B2B04"/>
    <w:rsid w:val="009C1AE9"/>
    <w:rsid w:val="009C1F4F"/>
    <w:rsid w:val="009C7105"/>
    <w:rsid w:val="00A122BB"/>
    <w:rsid w:val="00A37F9E"/>
    <w:rsid w:val="00A61362"/>
    <w:rsid w:val="00A66A59"/>
    <w:rsid w:val="00A804FD"/>
    <w:rsid w:val="00A83E7B"/>
    <w:rsid w:val="00A8656F"/>
    <w:rsid w:val="00A92C6D"/>
    <w:rsid w:val="00AB7FE5"/>
    <w:rsid w:val="00AC1E5A"/>
    <w:rsid w:val="00AF3B03"/>
    <w:rsid w:val="00B14E21"/>
    <w:rsid w:val="00B33C67"/>
    <w:rsid w:val="00B42FA2"/>
    <w:rsid w:val="00B431B6"/>
    <w:rsid w:val="00B54AD3"/>
    <w:rsid w:val="00B62B99"/>
    <w:rsid w:val="00B643D0"/>
    <w:rsid w:val="00B71E93"/>
    <w:rsid w:val="00B82CA9"/>
    <w:rsid w:val="00B87E22"/>
    <w:rsid w:val="00B9350F"/>
    <w:rsid w:val="00BA141E"/>
    <w:rsid w:val="00BA3E51"/>
    <w:rsid w:val="00BA55AA"/>
    <w:rsid w:val="00BB1021"/>
    <w:rsid w:val="00BB3142"/>
    <w:rsid w:val="00BB7A6A"/>
    <w:rsid w:val="00BD6049"/>
    <w:rsid w:val="00BE1A4F"/>
    <w:rsid w:val="00C02A25"/>
    <w:rsid w:val="00C155FC"/>
    <w:rsid w:val="00C4572B"/>
    <w:rsid w:val="00C532FC"/>
    <w:rsid w:val="00C6381D"/>
    <w:rsid w:val="00C74B06"/>
    <w:rsid w:val="00C75D84"/>
    <w:rsid w:val="00C845C8"/>
    <w:rsid w:val="00C857CB"/>
    <w:rsid w:val="00CA5CD9"/>
    <w:rsid w:val="00CB65A4"/>
    <w:rsid w:val="00CC0A76"/>
    <w:rsid w:val="00CC25BF"/>
    <w:rsid w:val="00CC5ED4"/>
    <w:rsid w:val="00CF47DD"/>
    <w:rsid w:val="00D04093"/>
    <w:rsid w:val="00D065DD"/>
    <w:rsid w:val="00D0794D"/>
    <w:rsid w:val="00D140DF"/>
    <w:rsid w:val="00D14E64"/>
    <w:rsid w:val="00D170A9"/>
    <w:rsid w:val="00D17110"/>
    <w:rsid w:val="00D4222D"/>
    <w:rsid w:val="00D666BB"/>
    <w:rsid w:val="00D720DF"/>
    <w:rsid w:val="00D92ED4"/>
    <w:rsid w:val="00D94ABF"/>
    <w:rsid w:val="00DD7DA2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2361"/>
    <w:rsid w:val="00E93829"/>
    <w:rsid w:val="00EA0042"/>
    <w:rsid w:val="00EB11EB"/>
    <w:rsid w:val="00EB1D1B"/>
    <w:rsid w:val="00ED7072"/>
    <w:rsid w:val="00F36875"/>
    <w:rsid w:val="00F41A04"/>
    <w:rsid w:val="00F47AFF"/>
    <w:rsid w:val="00F51E3E"/>
    <w:rsid w:val="00F53B71"/>
    <w:rsid w:val="00F5786D"/>
    <w:rsid w:val="00F716E1"/>
    <w:rsid w:val="00F908C3"/>
    <w:rsid w:val="00F91753"/>
    <w:rsid w:val="00FA275E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76C15"/>
  <w15:chartTrackingRefBased/>
  <w15:docId w15:val="{975D333E-CFA1-4A0E-B37F-C4E15632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61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VISHNUGOPAN-N/Pandas-Proje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vishnu-gopan-n-432167274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shnugopann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d.docs.live.net/bec70c7e086e15a7/+919207658198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.docs.live.net/bec70c7e086e15a7/github.com/VISHNUGOPAN-N/Target_Hunter_game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nu%20Gopa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BFFBE0EF42470CBF7E7EE9FD3E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F8D9B-E682-4351-AA32-4C6020547FD7}"/>
      </w:docPartPr>
      <w:docPartBody>
        <w:p w:rsidR="00460519" w:rsidRDefault="00460519">
          <w:pPr>
            <w:pStyle w:val="7EBFFBE0EF42470CBF7E7EE9FD3ED069"/>
          </w:pPr>
          <w:r w:rsidRPr="00173B36">
            <w:t>CONTACT</w:t>
          </w:r>
        </w:p>
      </w:docPartBody>
    </w:docPart>
    <w:docPart>
      <w:docPartPr>
        <w:name w:val="E183F1A046EF448C9F8D810A7DA1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69C5C-A665-4E68-A301-DADCB277EAA5}"/>
      </w:docPartPr>
      <w:docPartBody>
        <w:p w:rsidR="00460519" w:rsidRDefault="00460519">
          <w:pPr>
            <w:pStyle w:val="E183F1A046EF448C9F8D810A7DA12083"/>
          </w:pPr>
          <w:r w:rsidRPr="00173B36">
            <w:t>PROFILE</w:t>
          </w:r>
        </w:p>
      </w:docPartBody>
    </w:docPart>
    <w:docPart>
      <w:docPartPr>
        <w:name w:val="D066961C494F40CFBAAE227E6FEF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2F2AF-704E-474A-AE94-58277785C527}"/>
      </w:docPartPr>
      <w:docPartBody>
        <w:p w:rsidR="00460519" w:rsidRDefault="00460519">
          <w:pPr>
            <w:pStyle w:val="D066961C494F40CFBAAE227E6FEF17D0"/>
          </w:pPr>
          <w:r w:rsidRPr="00173B36">
            <w:t>SKILLS</w:t>
          </w:r>
        </w:p>
      </w:docPartBody>
    </w:docPart>
    <w:docPart>
      <w:docPartPr>
        <w:name w:val="8039D3BB1860450198C70051F356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07E2-EC05-46B8-803E-974D5715E99A}"/>
      </w:docPartPr>
      <w:docPartBody>
        <w:p w:rsidR="00460519" w:rsidRDefault="00460519">
          <w:pPr>
            <w:pStyle w:val="8039D3BB1860450198C70051F356E22F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9"/>
    <w:rsid w:val="003C0106"/>
    <w:rsid w:val="00460519"/>
    <w:rsid w:val="00526EFC"/>
    <w:rsid w:val="00676FA3"/>
    <w:rsid w:val="00B46C2D"/>
    <w:rsid w:val="00D065DD"/>
    <w:rsid w:val="00D14E64"/>
    <w:rsid w:val="00D3571A"/>
    <w:rsid w:val="00E92361"/>
    <w:rsid w:val="00F8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60519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0519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60519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7EBFFBE0EF42470CBF7E7EE9FD3ED069">
    <w:name w:val="7EBFFBE0EF42470CBF7E7EE9FD3ED069"/>
  </w:style>
  <w:style w:type="paragraph" w:customStyle="1" w:styleId="E183F1A046EF448C9F8D810A7DA12083">
    <w:name w:val="E183F1A046EF448C9F8D810A7DA12083"/>
  </w:style>
  <w:style w:type="paragraph" w:customStyle="1" w:styleId="D066961C494F40CFBAAE227E6FEF17D0">
    <w:name w:val="D066961C494F40CFBAAE227E6FEF17D0"/>
  </w:style>
  <w:style w:type="character" w:customStyle="1" w:styleId="Heading2Char">
    <w:name w:val="Heading 2 Char"/>
    <w:basedOn w:val="DefaultParagraphFont"/>
    <w:link w:val="Heading2"/>
    <w:uiPriority w:val="9"/>
    <w:rsid w:val="0046051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8039D3BB1860450198C70051F356E22F">
    <w:name w:val="8039D3BB1860450198C70051F356E22F"/>
  </w:style>
  <w:style w:type="paragraph" w:customStyle="1" w:styleId="FCF27BE44AFB4D5FA04ECC983007C366">
    <w:name w:val="FCF27BE44AFB4D5FA04ECC983007C366"/>
    <w:rsid w:val="00F85043"/>
  </w:style>
  <w:style w:type="paragraph" w:customStyle="1" w:styleId="37E6CC3496F4433796467808101240F7">
    <w:name w:val="37E6CC3496F4433796467808101240F7"/>
    <w:rsid w:val="00F85043"/>
  </w:style>
  <w:style w:type="paragraph" w:customStyle="1" w:styleId="9D952B358BA640839B548240036DB615">
    <w:name w:val="9D952B358BA640839B548240036DB615"/>
    <w:rsid w:val="00F85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Gopan</dc:creator>
  <cp:keywords/>
  <dc:description/>
  <cp:lastModifiedBy>VISHNU GOPAN N</cp:lastModifiedBy>
  <cp:revision>24</cp:revision>
  <cp:lastPrinted>2024-11-19T16:28:00Z</cp:lastPrinted>
  <dcterms:created xsi:type="dcterms:W3CDTF">2024-10-15T14:21:00Z</dcterms:created>
  <dcterms:modified xsi:type="dcterms:W3CDTF">2024-11-19T16:32:00Z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Background">
    <vt:lpwstr>0</vt:lpwstr>
  </property>
  <property fmtid="{D5CDD505-2E9C-101B-9397-08002B2CF9AE}" pid="4" name="Status">
    <vt:lpwstr>Not started</vt:lpwstr>
  </property>
</Properties>
</file>